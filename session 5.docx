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D9669" w14:textId="77777777" w:rsidR="00096B3C" w:rsidRDefault="00096B3C" w:rsidP="00096B3C">
      <w:r>
        <w:t>Hash functions are fundamental tools in computer science that convert input data into fixed-size hash codes. These hash codes are used to index and organize data efficiently in various data structures. Python, as a widely-used programming language, leverages hash functions extensively to optimize the performance of its data structures. This paper delves into the role and application of hash functions within Python data structures.</w:t>
      </w:r>
    </w:p>
    <w:p w14:paraId="307014A9" w14:textId="77777777" w:rsidR="00096B3C" w:rsidRDefault="00096B3C" w:rsidP="00096B3C"/>
    <w:p w14:paraId="56D55B0E" w14:textId="77777777" w:rsidR="00096B3C" w:rsidRDefault="00096B3C" w:rsidP="00096B3C">
      <w:r>
        <w:t xml:space="preserve">**2. Hash Functions in Python Data </w:t>
      </w:r>
      <w:proofErr w:type="gramStart"/>
      <w:r>
        <w:t>Structures:*</w:t>
      </w:r>
      <w:proofErr w:type="gramEnd"/>
      <w:r>
        <w:t>*</w:t>
      </w:r>
    </w:p>
    <w:p w14:paraId="521302C0" w14:textId="77777777" w:rsidR="00096B3C" w:rsidRDefault="00096B3C" w:rsidP="00096B3C">
      <w:r>
        <w:t xml:space="preserve">   2.1 **</w:t>
      </w:r>
      <w:proofErr w:type="gramStart"/>
      <w:r>
        <w:t>Dictionaries:*</w:t>
      </w:r>
      <w:proofErr w:type="gramEnd"/>
      <w:r>
        <w:t>* Python dictionaries (</w:t>
      </w:r>
      <w:proofErr w:type="spellStart"/>
      <w:r>
        <w:t>dict</w:t>
      </w:r>
      <w:proofErr w:type="spellEnd"/>
      <w:r>
        <w:t xml:space="preserve">) are key-value data structures that employ hash functions to provide fast access to values based on their keys. The paper explains how Python's </w:t>
      </w:r>
      <w:proofErr w:type="spellStart"/>
      <w:r>
        <w:t>dict</w:t>
      </w:r>
      <w:proofErr w:type="spellEnd"/>
      <w:r>
        <w:t xml:space="preserve"> uses hash codes to create a mapping between keys and their corresponding values. It also discusses the process of hash collisions and the techniques used to resolve them, such as chaining and open addressing.</w:t>
      </w:r>
    </w:p>
    <w:p w14:paraId="3E5D5159" w14:textId="77777777" w:rsidR="00096B3C" w:rsidRDefault="00096B3C" w:rsidP="00096B3C"/>
    <w:p w14:paraId="1D0695C1" w14:textId="77777777" w:rsidR="00096B3C" w:rsidRDefault="00096B3C" w:rsidP="00096B3C">
      <w:r>
        <w:t xml:space="preserve">   2.2 **</w:t>
      </w:r>
      <w:proofErr w:type="gramStart"/>
      <w:r>
        <w:t>Sets:*</w:t>
      </w:r>
      <w:proofErr w:type="gramEnd"/>
      <w:r>
        <w:t>* Sets in Python (set) are collections of unique elements. The research explores how hash functions enable efficient membership testing and element uniqueness within sets. It outlines how hash functions prevent the insertion of duplicate elements and facilitate the rapid retrieval of elements from the set.</w:t>
      </w:r>
    </w:p>
    <w:p w14:paraId="20ABDF76" w14:textId="77777777" w:rsidR="00096B3C" w:rsidRDefault="00096B3C" w:rsidP="00096B3C"/>
    <w:p w14:paraId="7CA87D3E" w14:textId="77777777" w:rsidR="00096B3C" w:rsidRDefault="00096B3C" w:rsidP="00096B3C">
      <w:r>
        <w:t>**3. Performance and Trade-</w:t>
      </w:r>
      <w:proofErr w:type="gramStart"/>
      <w:r>
        <w:t>offs:*</w:t>
      </w:r>
      <w:proofErr w:type="gramEnd"/>
      <w:r>
        <w:t>*</w:t>
      </w:r>
    </w:p>
    <w:p w14:paraId="66D9A962" w14:textId="77777777" w:rsidR="00096B3C" w:rsidRDefault="00096B3C" w:rsidP="00096B3C">
      <w:r>
        <w:t xml:space="preserve">   Hash functions contribute to the performance of data structures by minimizing lookup times and ensuring even distribution of data. The paper investigates the impact of hash function quality on the efficiency of data retrieval and insertion. It delves into the trade-offs between hash function speed, collision avoidance, and memory usage.</w:t>
      </w:r>
    </w:p>
    <w:p w14:paraId="47440A2A" w14:textId="77777777" w:rsidR="00096B3C" w:rsidRDefault="00096B3C" w:rsidP="00096B3C"/>
    <w:p w14:paraId="1846C6E0" w14:textId="77777777" w:rsidR="00096B3C" w:rsidRDefault="00096B3C" w:rsidP="00096B3C">
      <w:r>
        <w:t xml:space="preserve">**4. Handling Hash </w:t>
      </w:r>
      <w:proofErr w:type="gramStart"/>
      <w:r>
        <w:t>Collisions:*</w:t>
      </w:r>
      <w:proofErr w:type="gramEnd"/>
      <w:r>
        <w:t>*</w:t>
      </w:r>
    </w:p>
    <w:p w14:paraId="6E483C24" w14:textId="77777777" w:rsidR="00096B3C" w:rsidRDefault="00096B3C" w:rsidP="00096B3C">
      <w:r>
        <w:t xml:space="preserve">   Dealing with hash collisions is a critical aspect of hash-based data structures. The research provides insights into different collision resolution strategies employed by Python, such as separate chaining and linear probing. It discusses their advantages, disadvantages, and how they influence data structure performance.</w:t>
      </w:r>
    </w:p>
    <w:p w14:paraId="643816D4" w14:textId="77777777" w:rsidR="00096B3C" w:rsidRDefault="00096B3C" w:rsidP="00096B3C"/>
    <w:p w14:paraId="56D0B6A1" w14:textId="77777777" w:rsidR="00096B3C" w:rsidRDefault="00096B3C" w:rsidP="00096B3C">
      <w:r>
        <w:t xml:space="preserve">**5. Practical Examples and Code </w:t>
      </w:r>
      <w:proofErr w:type="gramStart"/>
      <w:r>
        <w:t>Illustrations:*</w:t>
      </w:r>
      <w:proofErr w:type="gramEnd"/>
      <w:r>
        <w:t>*</w:t>
      </w:r>
    </w:p>
    <w:p w14:paraId="1FFB22BF" w14:textId="77777777" w:rsidR="00096B3C" w:rsidRDefault="00096B3C" w:rsidP="00096B3C">
      <w:r>
        <w:t xml:space="preserve">   To enhance understanding, the paper includes code examples that demonstrate the usage of hash functions in Python data structures. It showcases scenarios where hash functions are particularly effective and highlights potential pitfalls.</w:t>
      </w:r>
    </w:p>
    <w:p w14:paraId="0070AE37" w14:textId="77777777" w:rsidR="00096B3C" w:rsidRDefault="00096B3C" w:rsidP="00096B3C"/>
    <w:p w14:paraId="7DD829A0" w14:textId="77777777" w:rsidR="00096B3C" w:rsidRDefault="00096B3C" w:rsidP="00096B3C">
      <w:r>
        <w:t xml:space="preserve">**6. Empirical </w:t>
      </w:r>
      <w:proofErr w:type="gramStart"/>
      <w:r>
        <w:t>Evaluation:*</w:t>
      </w:r>
      <w:proofErr w:type="gramEnd"/>
      <w:r>
        <w:t>*</w:t>
      </w:r>
    </w:p>
    <w:p w14:paraId="68C1E16D" w14:textId="77777777" w:rsidR="00096B3C" w:rsidRDefault="00096B3C" w:rsidP="00096B3C">
      <w:r>
        <w:t xml:space="preserve">   The research assesses the performance of hash-based data structures in Python using benchmarks and real-world use cases. It compares the efficiency of hash-based structures against other alternatives to highlight the benefits of using hash functions.</w:t>
      </w:r>
    </w:p>
    <w:p w14:paraId="70F1F32D" w14:textId="77777777" w:rsidR="00096B3C" w:rsidRDefault="00096B3C" w:rsidP="00096B3C"/>
    <w:p w14:paraId="0D0B0AB9" w14:textId="77777777" w:rsidR="00096B3C" w:rsidRDefault="00096B3C" w:rsidP="00096B3C">
      <w:r>
        <w:t xml:space="preserve">**7. </w:t>
      </w:r>
      <w:proofErr w:type="gramStart"/>
      <w:r>
        <w:t>Conclusion:*</w:t>
      </w:r>
      <w:proofErr w:type="gramEnd"/>
      <w:r>
        <w:t>*</w:t>
      </w:r>
    </w:p>
    <w:p w14:paraId="0960F0E7" w14:textId="7BA71AF8" w:rsidR="00656598" w:rsidRPr="008C6D97" w:rsidRDefault="00096B3C" w:rsidP="00096B3C">
      <w:r>
        <w:t xml:space="preserve">   Hash functions play a crucial role in optimizing data retrieval and storage in Python's data structures. This research paper provides a comprehensive understanding of how hash functions are utilized, their impact on performance, and the considerations when selecting or implementing hash functions for specific applications. Understanding the role of hash functions </w:t>
      </w:r>
      <w:r>
        <w:lastRenderedPageBreak/>
        <w:t>is essential for Python developers to leverage the full potential of its data structures in their projects.</w:t>
      </w:r>
    </w:p>
    <w:sectPr w:rsidR="00656598" w:rsidRPr="008C6D97">
      <w:footerReference w:type="default" r:id="rId8"/>
      <w:foot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0F469" w14:textId="77777777" w:rsidR="00D2167C" w:rsidRDefault="00D2167C">
      <w:pPr>
        <w:spacing w:line="240" w:lineRule="auto"/>
      </w:pPr>
      <w:r>
        <w:separator/>
      </w:r>
    </w:p>
    <w:p w14:paraId="78CD5075" w14:textId="77777777" w:rsidR="00D2167C" w:rsidRDefault="00D2167C"/>
  </w:endnote>
  <w:endnote w:type="continuationSeparator" w:id="0">
    <w:p w14:paraId="1C4E3716" w14:textId="77777777" w:rsidR="00D2167C" w:rsidRDefault="00D2167C">
      <w:pPr>
        <w:spacing w:line="240" w:lineRule="auto"/>
      </w:pPr>
      <w:r>
        <w:continuationSeparator/>
      </w:r>
    </w:p>
    <w:p w14:paraId="7FA3FA2A" w14:textId="77777777" w:rsidR="00D2167C" w:rsidRDefault="00D21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1775054"/>
      <w:docPartObj>
        <w:docPartGallery w:val="Page Numbers (Bottom of Page)"/>
        <w:docPartUnique/>
      </w:docPartObj>
    </w:sdtPr>
    <w:sdtEndPr>
      <w:rPr>
        <w:noProof/>
      </w:rPr>
    </w:sdtEndPr>
    <w:sdtContent>
      <w:p w14:paraId="446D5218" w14:textId="1335E58C" w:rsidR="00A76772" w:rsidRDefault="00A76772">
        <w:pPr>
          <w:pStyle w:val="Footer"/>
          <w:jc w:val="center"/>
        </w:pPr>
        <w:r>
          <w:fldChar w:fldCharType="begin"/>
        </w:r>
        <w:r>
          <w:instrText xml:space="preserve"> PAGE   \* MERGEFORMAT </w:instrText>
        </w:r>
        <w:r>
          <w:fldChar w:fldCharType="separate"/>
        </w:r>
        <w:r w:rsidR="009636C7">
          <w:rPr>
            <w:noProof/>
          </w:rPr>
          <w:t>9</w:t>
        </w:r>
        <w:r>
          <w:rPr>
            <w:noProof/>
          </w:rPr>
          <w:fldChar w:fldCharType="end"/>
        </w:r>
      </w:p>
    </w:sdtContent>
  </w:sdt>
  <w:p w14:paraId="047102E4" w14:textId="77777777" w:rsidR="00A76772" w:rsidRDefault="00A76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0E3D" w14:textId="5B965CBB" w:rsidR="00A76772" w:rsidRDefault="00A76772">
    <w:pPr>
      <w:pStyle w:val="Footer"/>
      <w:jc w:val="center"/>
    </w:pPr>
    <w:r>
      <w:fldChar w:fldCharType="begin"/>
    </w:r>
    <w:r>
      <w:instrText xml:space="preserve"> PAGE   \* MERGEFORMAT </w:instrText>
    </w:r>
    <w:r>
      <w:fldChar w:fldCharType="separate"/>
    </w:r>
    <w:r w:rsidR="009636C7">
      <w:rPr>
        <w:noProof/>
      </w:rPr>
      <w:t>1</w:t>
    </w:r>
    <w:r>
      <w:rPr>
        <w:noProof/>
      </w:rPr>
      <w:fldChar w:fldCharType="end"/>
    </w:r>
  </w:p>
  <w:p w14:paraId="6B874025" w14:textId="77777777" w:rsidR="00A76772" w:rsidRDefault="00A76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63447" w14:textId="77777777" w:rsidR="00D2167C" w:rsidRDefault="00D2167C">
      <w:pPr>
        <w:spacing w:line="240" w:lineRule="auto"/>
      </w:pPr>
      <w:r>
        <w:separator/>
      </w:r>
    </w:p>
    <w:p w14:paraId="7C306573" w14:textId="77777777" w:rsidR="00D2167C" w:rsidRDefault="00D2167C"/>
  </w:footnote>
  <w:footnote w:type="continuationSeparator" w:id="0">
    <w:p w14:paraId="09CAE792" w14:textId="77777777" w:rsidR="00D2167C" w:rsidRDefault="00D2167C">
      <w:pPr>
        <w:spacing w:line="240" w:lineRule="auto"/>
      </w:pPr>
      <w:r>
        <w:continuationSeparator/>
      </w:r>
    </w:p>
    <w:p w14:paraId="48228DFA" w14:textId="77777777" w:rsidR="00D2167C" w:rsidRDefault="00D2167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AB2126C"/>
    <w:multiLevelType w:val="hybridMultilevel"/>
    <w:tmpl w:val="4A38A832"/>
    <w:lvl w:ilvl="0" w:tplc="CBF89F1A">
      <w:start w:val="3"/>
      <w:numFmt w:val="bullet"/>
      <w:lvlText w:val="-"/>
      <w:lvlJc w:val="left"/>
      <w:pPr>
        <w:ind w:left="1800" w:hanging="360"/>
      </w:pPr>
      <w:rPr>
        <w:rFonts w:ascii="Times New Roman" w:eastAsiaTheme="minorEastAsia"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2C00674"/>
    <w:multiLevelType w:val="hybridMultilevel"/>
    <w:tmpl w:val="84A2B43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5711EBE"/>
    <w:multiLevelType w:val="hybridMultilevel"/>
    <w:tmpl w:val="1C5C5F0E"/>
    <w:lvl w:ilvl="0" w:tplc="D35E5BC6">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3" w15:restartNumberingAfterBreak="0">
    <w:nsid w:val="258758E8"/>
    <w:multiLevelType w:val="hybridMultilevel"/>
    <w:tmpl w:val="D00E2F18"/>
    <w:lvl w:ilvl="0" w:tplc="2CBA679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DB5EBB"/>
    <w:multiLevelType w:val="hybridMultilevel"/>
    <w:tmpl w:val="F74EFD20"/>
    <w:lvl w:ilvl="0" w:tplc="E28225C8">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15" w15:restartNumberingAfterBreak="0">
    <w:nsid w:val="32AF25BA"/>
    <w:multiLevelType w:val="hybridMultilevel"/>
    <w:tmpl w:val="283CCC04"/>
    <w:lvl w:ilvl="0" w:tplc="BF18831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F86BB8"/>
    <w:multiLevelType w:val="hybridMultilevel"/>
    <w:tmpl w:val="B100BC9C"/>
    <w:lvl w:ilvl="0" w:tplc="D828FAD6">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71C56"/>
    <w:multiLevelType w:val="hybridMultilevel"/>
    <w:tmpl w:val="8AEAC2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78C5E20"/>
    <w:multiLevelType w:val="hybridMultilevel"/>
    <w:tmpl w:val="AED23A42"/>
    <w:lvl w:ilvl="0" w:tplc="BB1E2354">
      <w:start w:val="1"/>
      <w:numFmt w:val="lowerLetter"/>
      <w:lvlText w:val="%1)"/>
      <w:lvlJc w:val="left"/>
      <w:pPr>
        <w:ind w:left="2880" w:hanging="360"/>
      </w:pPr>
      <w:rPr>
        <w:rFonts w:hint="default"/>
        <w:color w:val="000000"/>
      </w:r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21" w15:restartNumberingAfterBreak="0">
    <w:nsid w:val="63C34E98"/>
    <w:multiLevelType w:val="hybridMultilevel"/>
    <w:tmpl w:val="250A54F6"/>
    <w:lvl w:ilvl="0" w:tplc="DFEAAB72">
      <w:start w:val="1"/>
      <w:numFmt w:val="bullet"/>
      <w:lvlText w:val=""/>
      <w:lvlJc w:val="left"/>
      <w:pPr>
        <w:ind w:left="720" w:hanging="360"/>
      </w:pPr>
      <w:rPr>
        <w:rFonts w:ascii="Symbol" w:hAnsi="Symbol" w:hint="default"/>
      </w:rPr>
    </w:lvl>
    <w:lvl w:ilvl="1" w:tplc="AF10AD24">
      <w:start w:val="3"/>
      <w:numFmt w:val="bullet"/>
      <w:lvlText w:val="-"/>
      <w:lvlJc w:val="left"/>
      <w:pPr>
        <w:ind w:left="1440" w:hanging="360"/>
      </w:pPr>
      <w:rPr>
        <w:rFonts w:ascii="Times New Roman" w:hAnsi="Times New Roman" w:hint="default"/>
      </w:rPr>
    </w:lvl>
    <w:lvl w:ilvl="2" w:tplc="CBA89DEC">
      <w:start w:val="1"/>
      <w:numFmt w:val="bullet"/>
      <w:lvlText w:val=""/>
      <w:lvlJc w:val="left"/>
      <w:pPr>
        <w:ind w:left="2160" w:hanging="360"/>
      </w:pPr>
      <w:rPr>
        <w:rFonts w:ascii="Wingdings" w:hAnsi="Wingdings" w:hint="default"/>
      </w:rPr>
    </w:lvl>
    <w:lvl w:ilvl="3" w:tplc="DEB2F120">
      <w:start w:val="1"/>
      <w:numFmt w:val="bullet"/>
      <w:lvlText w:val=""/>
      <w:lvlJc w:val="left"/>
      <w:pPr>
        <w:ind w:left="2880" w:hanging="360"/>
      </w:pPr>
      <w:rPr>
        <w:rFonts w:ascii="Symbol" w:hAnsi="Symbol" w:hint="default"/>
      </w:rPr>
    </w:lvl>
    <w:lvl w:ilvl="4" w:tplc="1E8A0FD6">
      <w:start w:val="1"/>
      <w:numFmt w:val="bullet"/>
      <w:lvlText w:val="o"/>
      <w:lvlJc w:val="left"/>
      <w:pPr>
        <w:ind w:left="3600" w:hanging="360"/>
      </w:pPr>
      <w:rPr>
        <w:rFonts w:ascii="Courier New" w:hAnsi="Courier New" w:hint="default"/>
      </w:rPr>
    </w:lvl>
    <w:lvl w:ilvl="5" w:tplc="DB7EF284">
      <w:start w:val="1"/>
      <w:numFmt w:val="bullet"/>
      <w:lvlText w:val=""/>
      <w:lvlJc w:val="left"/>
      <w:pPr>
        <w:ind w:left="4320" w:hanging="360"/>
      </w:pPr>
      <w:rPr>
        <w:rFonts w:ascii="Wingdings" w:hAnsi="Wingdings" w:hint="default"/>
      </w:rPr>
    </w:lvl>
    <w:lvl w:ilvl="6" w:tplc="62F0EE92">
      <w:start w:val="1"/>
      <w:numFmt w:val="bullet"/>
      <w:lvlText w:val=""/>
      <w:lvlJc w:val="left"/>
      <w:pPr>
        <w:ind w:left="5040" w:hanging="360"/>
      </w:pPr>
      <w:rPr>
        <w:rFonts w:ascii="Symbol" w:hAnsi="Symbol" w:hint="default"/>
      </w:rPr>
    </w:lvl>
    <w:lvl w:ilvl="7" w:tplc="1728D8CA">
      <w:start w:val="1"/>
      <w:numFmt w:val="bullet"/>
      <w:lvlText w:val="o"/>
      <w:lvlJc w:val="left"/>
      <w:pPr>
        <w:ind w:left="5760" w:hanging="360"/>
      </w:pPr>
      <w:rPr>
        <w:rFonts w:ascii="Courier New" w:hAnsi="Courier New" w:hint="default"/>
      </w:rPr>
    </w:lvl>
    <w:lvl w:ilvl="8" w:tplc="39361B96">
      <w:start w:val="1"/>
      <w:numFmt w:val="bullet"/>
      <w:lvlText w:val=""/>
      <w:lvlJc w:val="left"/>
      <w:pPr>
        <w:ind w:left="6480" w:hanging="360"/>
      </w:pPr>
      <w:rPr>
        <w:rFonts w:ascii="Wingdings" w:hAnsi="Wingdings" w:hint="default"/>
      </w:rPr>
    </w:lvl>
  </w:abstractNum>
  <w:abstractNum w:abstractNumId="2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12F58FA"/>
    <w:multiLevelType w:val="hybridMultilevel"/>
    <w:tmpl w:val="8354A08C"/>
    <w:lvl w:ilvl="0" w:tplc="D7A8D22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9DA62A8"/>
    <w:multiLevelType w:val="hybridMultilevel"/>
    <w:tmpl w:val="F188B3D2"/>
    <w:lvl w:ilvl="0" w:tplc="C7CA42DA">
      <w:start w:val="3"/>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7C564D33"/>
    <w:multiLevelType w:val="hybridMultilevel"/>
    <w:tmpl w:val="E2DEF15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16cid:durableId="2026637825">
    <w:abstractNumId w:val="21"/>
  </w:num>
  <w:num w:numId="2" w16cid:durableId="2109763632">
    <w:abstractNumId w:val="9"/>
  </w:num>
  <w:num w:numId="3" w16cid:durableId="1414201852">
    <w:abstractNumId w:val="7"/>
  </w:num>
  <w:num w:numId="4" w16cid:durableId="1400596864">
    <w:abstractNumId w:val="6"/>
  </w:num>
  <w:num w:numId="5" w16cid:durableId="1925020991">
    <w:abstractNumId w:val="5"/>
  </w:num>
  <w:num w:numId="6" w16cid:durableId="510801266">
    <w:abstractNumId w:val="4"/>
  </w:num>
  <w:num w:numId="7" w16cid:durableId="979193294">
    <w:abstractNumId w:val="8"/>
  </w:num>
  <w:num w:numId="8" w16cid:durableId="997533178">
    <w:abstractNumId w:val="3"/>
  </w:num>
  <w:num w:numId="9" w16cid:durableId="178855743">
    <w:abstractNumId w:val="2"/>
  </w:num>
  <w:num w:numId="10" w16cid:durableId="2089886735">
    <w:abstractNumId w:val="1"/>
  </w:num>
  <w:num w:numId="11" w16cid:durableId="2035304149">
    <w:abstractNumId w:val="0"/>
  </w:num>
  <w:num w:numId="12" w16cid:durableId="381250741">
    <w:abstractNumId w:val="9"/>
    <w:lvlOverride w:ilvl="0">
      <w:startOverride w:val="1"/>
    </w:lvlOverride>
  </w:num>
  <w:num w:numId="13" w16cid:durableId="358090834">
    <w:abstractNumId w:val="24"/>
  </w:num>
  <w:num w:numId="14" w16cid:durableId="1092699452">
    <w:abstractNumId w:val="19"/>
  </w:num>
  <w:num w:numId="15" w16cid:durableId="994843601">
    <w:abstractNumId w:val="18"/>
  </w:num>
  <w:num w:numId="16" w16cid:durableId="921374547">
    <w:abstractNumId w:val="22"/>
  </w:num>
  <w:num w:numId="17" w16cid:durableId="1510481905">
    <w:abstractNumId w:val="13"/>
  </w:num>
  <w:num w:numId="18" w16cid:durableId="1323239559">
    <w:abstractNumId w:val="16"/>
  </w:num>
  <w:num w:numId="19" w16cid:durableId="592472993">
    <w:abstractNumId w:val="17"/>
  </w:num>
  <w:num w:numId="20" w16cid:durableId="1898976307">
    <w:abstractNumId w:val="11"/>
  </w:num>
  <w:num w:numId="21" w16cid:durableId="175996672">
    <w:abstractNumId w:val="26"/>
  </w:num>
  <w:num w:numId="22" w16cid:durableId="713622463">
    <w:abstractNumId w:val="23"/>
  </w:num>
  <w:num w:numId="23" w16cid:durableId="2124762352">
    <w:abstractNumId w:val="12"/>
  </w:num>
  <w:num w:numId="24" w16cid:durableId="2062092694">
    <w:abstractNumId w:val="14"/>
  </w:num>
  <w:num w:numId="25" w16cid:durableId="62069306">
    <w:abstractNumId w:val="20"/>
  </w:num>
  <w:num w:numId="26" w16cid:durableId="784351328">
    <w:abstractNumId w:val="10"/>
  </w:num>
  <w:num w:numId="27" w16cid:durableId="1167985446">
    <w:abstractNumId w:val="25"/>
  </w:num>
  <w:num w:numId="28" w16cid:durableId="40252981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91B"/>
    <w:rsid w:val="00096B3C"/>
    <w:rsid w:val="000D3F41"/>
    <w:rsid w:val="000F0AC2"/>
    <w:rsid w:val="002F7809"/>
    <w:rsid w:val="00355DCA"/>
    <w:rsid w:val="003C1FB8"/>
    <w:rsid w:val="003F4C01"/>
    <w:rsid w:val="00411E21"/>
    <w:rsid w:val="004A2B31"/>
    <w:rsid w:val="00551A02"/>
    <w:rsid w:val="00551E8B"/>
    <w:rsid w:val="005534FA"/>
    <w:rsid w:val="005D3A03"/>
    <w:rsid w:val="00630D00"/>
    <w:rsid w:val="0064191B"/>
    <w:rsid w:val="00656598"/>
    <w:rsid w:val="006B277E"/>
    <w:rsid w:val="006C1748"/>
    <w:rsid w:val="006D7BA9"/>
    <w:rsid w:val="00727EE4"/>
    <w:rsid w:val="00790FA9"/>
    <w:rsid w:val="007E3542"/>
    <w:rsid w:val="008002C0"/>
    <w:rsid w:val="008C5323"/>
    <w:rsid w:val="008C6D97"/>
    <w:rsid w:val="00915377"/>
    <w:rsid w:val="009636C7"/>
    <w:rsid w:val="009A6A3B"/>
    <w:rsid w:val="00A76772"/>
    <w:rsid w:val="00AB5B4C"/>
    <w:rsid w:val="00B27EB2"/>
    <w:rsid w:val="00B823AA"/>
    <w:rsid w:val="00BA45DB"/>
    <w:rsid w:val="00BF4184"/>
    <w:rsid w:val="00C0601E"/>
    <w:rsid w:val="00C21D53"/>
    <w:rsid w:val="00C31D30"/>
    <w:rsid w:val="00CD6E39"/>
    <w:rsid w:val="00CD7B35"/>
    <w:rsid w:val="00CF6E91"/>
    <w:rsid w:val="00D2167C"/>
    <w:rsid w:val="00D85B68"/>
    <w:rsid w:val="00D92164"/>
    <w:rsid w:val="00E022A7"/>
    <w:rsid w:val="00E6004D"/>
    <w:rsid w:val="00E81978"/>
    <w:rsid w:val="00E86999"/>
    <w:rsid w:val="00EE1D56"/>
    <w:rsid w:val="00F379B7"/>
    <w:rsid w:val="00F525FA"/>
    <w:rsid w:val="00FD69EB"/>
    <w:rsid w:val="00FF2002"/>
    <w:rsid w:val="301DF8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5558A9"/>
  <w15:chartTrackingRefBased/>
  <w15:docId w15:val="{BDF8BBF4-DB2A-41BA-9EF1-7E0EDBA8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2"/>
      </w:numPr>
      <w:contextualSpacing/>
    </w:pPr>
  </w:style>
  <w:style w:type="paragraph" w:styleId="ListBullet2">
    <w:name w:val="List Bullet 2"/>
    <w:basedOn w:val="Normal"/>
    <w:uiPriority w:val="99"/>
    <w:semiHidden/>
    <w:unhideWhenUsed/>
    <w:pPr>
      <w:numPr>
        <w:numId w:val="3"/>
      </w:numPr>
      <w:ind w:firstLine="0"/>
      <w:contextualSpacing/>
    </w:pPr>
  </w:style>
  <w:style w:type="paragraph" w:styleId="ListBullet3">
    <w:name w:val="List Bullet 3"/>
    <w:basedOn w:val="Normal"/>
    <w:uiPriority w:val="99"/>
    <w:semiHidden/>
    <w:unhideWhenUsed/>
    <w:pPr>
      <w:numPr>
        <w:numId w:val="4"/>
      </w:numPr>
      <w:ind w:firstLine="0"/>
      <w:contextualSpacing/>
    </w:pPr>
  </w:style>
  <w:style w:type="paragraph" w:styleId="ListBullet4">
    <w:name w:val="List Bullet 4"/>
    <w:basedOn w:val="Normal"/>
    <w:uiPriority w:val="99"/>
    <w:semiHidden/>
    <w:unhideWhenUsed/>
    <w:pPr>
      <w:numPr>
        <w:numId w:val="5"/>
      </w:numPr>
      <w:ind w:firstLine="0"/>
      <w:contextualSpacing/>
    </w:pPr>
  </w:style>
  <w:style w:type="paragraph" w:styleId="ListBullet5">
    <w:name w:val="List Bullet 5"/>
    <w:basedOn w:val="Normal"/>
    <w:uiPriority w:val="99"/>
    <w:semiHidden/>
    <w:unhideWhenUsed/>
    <w:pPr>
      <w:numPr>
        <w:numId w:val="6"/>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7"/>
      </w:numPr>
      <w:contextualSpacing/>
    </w:pPr>
  </w:style>
  <w:style w:type="paragraph" w:styleId="ListNumber2">
    <w:name w:val="List Number 2"/>
    <w:basedOn w:val="Normal"/>
    <w:uiPriority w:val="99"/>
    <w:semiHidden/>
    <w:unhideWhenUsed/>
    <w:pPr>
      <w:numPr>
        <w:numId w:val="8"/>
      </w:numPr>
      <w:ind w:firstLine="0"/>
      <w:contextualSpacing/>
    </w:pPr>
  </w:style>
  <w:style w:type="paragraph" w:styleId="ListNumber3">
    <w:name w:val="List Number 3"/>
    <w:basedOn w:val="Normal"/>
    <w:uiPriority w:val="99"/>
    <w:semiHidden/>
    <w:unhideWhenUsed/>
    <w:pPr>
      <w:numPr>
        <w:numId w:val="9"/>
      </w:numPr>
      <w:ind w:firstLine="0"/>
      <w:contextualSpacing/>
    </w:pPr>
  </w:style>
  <w:style w:type="paragraph" w:styleId="ListNumber4">
    <w:name w:val="List Number 4"/>
    <w:basedOn w:val="Normal"/>
    <w:uiPriority w:val="99"/>
    <w:semiHidden/>
    <w:unhideWhenUsed/>
    <w:pPr>
      <w:numPr>
        <w:numId w:val="10"/>
      </w:numPr>
      <w:ind w:firstLine="0"/>
      <w:contextualSpacing/>
    </w:pPr>
  </w:style>
  <w:style w:type="paragraph" w:styleId="ListNumber5">
    <w:name w:val="List Number 5"/>
    <w:basedOn w:val="Normal"/>
    <w:uiPriority w:val="99"/>
    <w:semiHidden/>
    <w:unhideWhenUsed/>
    <w:pPr>
      <w:numPr>
        <w:numId w:val="11"/>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551E8B"/>
    <w:rPr>
      <w:color w:val="5F5F5F" w:themeColor="hyperlink"/>
      <w:u w:val="single"/>
    </w:rPr>
  </w:style>
  <w:style w:type="character" w:customStyle="1" w:styleId="UnresolvedMention1">
    <w:name w:val="Unresolved Mention1"/>
    <w:basedOn w:val="DefaultParagraphFont"/>
    <w:uiPriority w:val="99"/>
    <w:semiHidden/>
    <w:unhideWhenUsed/>
    <w:rsid w:val="0055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74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120184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7095613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85491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415351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ar\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D0B4F7E-6857-4BDE-951D-F1DD8AD9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TotalTime>
  <Pages>3</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Omar</dc:creator>
  <cp:keywords/>
  <dc:description/>
  <cp:lastModifiedBy>ahmed amin</cp:lastModifiedBy>
  <cp:revision>2</cp:revision>
  <dcterms:created xsi:type="dcterms:W3CDTF">2023-08-26T22:55:00Z</dcterms:created>
  <dcterms:modified xsi:type="dcterms:W3CDTF">2023-08-26T22:55:00Z</dcterms:modified>
</cp:coreProperties>
</file>